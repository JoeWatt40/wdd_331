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84766" w14:textId="36A6B1A3" w:rsidR="00A14120" w:rsidRDefault="00A14120"/>
    <w:p w14:paraId="33F9890A" w14:textId="0F4D51FC" w:rsidR="00F64F98" w:rsidRDefault="001C2D49" w:rsidP="00383968">
      <w:pPr>
        <w:ind w:firstLine="720"/>
      </w:pPr>
      <w:r>
        <w:t xml:space="preserve">A couple of the items from </w:t>
      </w:r>
      <w:r w:rsidR="00CB095F">
        <w:t>the reading</w:t>
      </w:r>
      <w:r>
        <w:t xml:space="preserve"> this week that I want </w:t>
      </w:r>
      <w:r w:rsidR="00AA0864">
        <w:t>to incorporate</w:t>
      </w:r>
      <w:r>
        <w:t xml:space="preserve"> into my work are using class names more </w:t>
      </w:r>
      <w:r w:rsidR="00383968">
        <w:t>often (</w:t>
      </w:r>
      <w:r>
        <w:t xml:space="preserve">Atomic CSS) and different files for different types of things being styled. I have used classes to style before, but after the reading I realize that I </w:t>
      </w:r>
      <w:r w:rsidR="00156FEE">
        <w:t>should not</w:t>
      </w:r>
      <w:r>
        <w:t xml:space="preserve"> worry about having to many classes to style, it seems more of a necessity than an issue I have probably made it in my mind. This will be more valuable as my projects become bigger as will putting different types of items being styled into different files. </w:t>
      </w:r>
      <w:r w:rsidR="00F64F98">
        <w:t xml:space="preserve">I really like the idea of having colors, typography, and others separate items in different files. </w:t>
      </w:r>
      <w:r>
        <w:t xml:space="preserve">It will make it easier to find an issue with a project </w:t>
      </w:r>
      <w:r w:rsidR="002F4FF0">
        <w:t>and</w:t>
      </w:r>
      <w:r>
        <w:t xml:space="preserve"> fix it.</w:t>
      </w:r>
    </w:p>
    <w:p w14:paraId="28CC227A" w14:textId="7C284BDC" w:rsidR="00383968" w:rsidRDefault="00383968" w:rsidP="00383968">
      <w:pPr>
        <w:ind w:firstLine="720"/>
      </w:pPr>
      <w:r>
        <w:t>Bootstrap is using templates to style certain things using CSS like nav, buttons, and typography.</w:t>
      </w:r>
      <w:r w:rsidR="001D5C7C">
        <w:t xml:space="preserve"> It is decoupled from HTML in a sense that it is just a template, but you </w:t>
      </w:r>
      <w:r w:rsidR="00AA0864">
        <w:t>must</w:t>
      </w:r>
      <w:r w:rsidR="001D5C7C">
        <w:t xml:space="preserve"> match class selector names so that the styling will work correctly. You just </w:t>
      </w:r>
      <w:r w:rsidR="0075001E">
        <w:t>cannot</w:t>
      </w:r>
      <w:r w:rsidR="001D5C7C">
        <w:t xml:space="preserve"> copy and </w:t>
      </w:r>
      <w:r w:rsidR="00AA0864">
        <w:t>paste</w:t>
      </w:r>
      <w:r w:rsidR="001D5C7C">
        <w:t xml:space="preserve"> the CSS unless something matches what you are trying to style in the HTML.</w:t>
      </w:r>
      <w:r w:rsidR="00655057">
        <w:t xml:space="preserve"> </w:t>
      </w:r>
    </w:p>
    <w:p w14:paraId="30F32E35" w14:textId="779906CB" w:rsidR="00655057" w:rsidRDefault="00E45153" w:rsidP="00383968">
      <w:pPr>
        <w:ind w:firstLine="720"/>
      </w:pPr>
      <w:r>
        <w:t xml:space="preserve">The code seems to me to be very well organized. </w:t>
      </w:r>
      <w:r w:rsidR="008E7ACF">
        <w:t xml:space="preserve">If I had to work on a portion of the code, I think it would not be to difficult to find the section of the code. For example, there are two h1’s that say the same </w:t>
      </w:r>
      <w:r w:rsidR="004049C2">
        <w:t>thing,</w:t>
      </w:r>
      <w:r w:rsidR="008E7ACF">
        <w:t xml:space="preserve"> but one has a class of title. That will help to style it differently.</w:t>
      </w:r>
      <w:r w:rsidR="000A69F0">
        <w:t xml:space="preserve"> Also, the other thing that I like about the organization is the navigation HTML is named similar, but differently if you want to style portions of the navigation different. This also helps to understand the code and what it is doing.</w:t>
      </w:r>
    </w:p>
    <w:p w14:paraId="3F2E180B" w14:textId="665D3AE8" w:rsidR="002F4FF0" w:rsidRDefault="002F4FF0">
      <w:r>
        <w:tab/>
      </w:r>
    </w:p>
    <w:sectPr w:rsidR="002F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90"/>
    <w:rsid w:val="000005E5"/>
    <w:rsid w:val="000A69F0"/>
    <w:rsid w:val="00156FEE"/>
    <w:rsid w:val="001C2D49"/>
    <w:rsid w:val="001D5C7C"/>
    <w:rsid w:val="002F4FF0"/>
    <w:rsid w:val="00383968"/>
    <w:rsid w:val="004049C2"/>
    <w:rsid w:val="00442B3C"/>
    <w:rsid w:val="00655057"/>
    <w:rsid w:val="0075001E"/>
    <w:rsid w:val="008355BF"/>
    <w:rsid w:val="008E7ACF"/>
    <w:rsid w:val="00A14120"/>
    <w:rsid w:val="00AA0864"/>
    <w:rsid w:val="00CB095F"/>
    <w:rsid w:val="00CF737F"/>
    <w:rsid w:val="00D87780"/>
    <w:rsid w:val="00E45153"/>
    <w:rsid w:val="00E94641"/>
    <w:rsid w:val="00F64F98"/>
    <w:rsid w:val="00FB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8388"/>
  <w15:chartTrackingRefBased/>
  <w15:docId w15:val="{ECA33514-9B32-45B3-B0A0-F160F72F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109</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Watt, Joseph</cp:lastModifiedBy>
  <cp:revision>16</cp:revision>
  <dcterms:created xsi:type="dcterms:W3CDTF">2021-01-31T00:06:00Z</dcterms:created>
  <dcterms:modified xsi:type="dcterms:W3CDTF">2021-01-31T03:29:00Z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